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98" w:type="dxa"/>
        <w:tblInd w:w="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3"/>
        <w:gridCol w:w="3134"/>
        <w:gridCol w:w="731"/>
        <w:gridCol w:w="6590"/>
      </w:tblGrid>
      <w:tr w:rsidR="001B2ABD" w14:paraId="6B12C3D6" w14:textId="77777777" w:rsidTr="001524B0">
        <w:trPr>
          <w:trHeight w:val="3233"/>
        </w:trPr>
        <w:tc>
          <w:tcPr>
            <w:tcW w:w="3577" w:type="dxa"/>
            <w:gridSpan w:val="2"/>
            <w:vAlign w:val="bottom"/>
          </w:tcPr>
          <w:p w14:paraId="24A87860" w14:textId="77777777" w:rsidR="001B2ABD" w:rsidRDefault="001B2ABD" w:rsidP="000156F6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6D12DD6" wp14:editId="047531ED">
                      <wp:extent cx="1671526" cy="1650262"/>
                      <wp:effectExtent l="19050" t="19050" r="43180" b="4572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1526" cy="1650262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1B22086" id="Oval 2" o:spid="_x0000_s1026" alt="Title: Professional Headshot of Man" style="width:131.6pt;height:12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31" w:type="dxa"/>
          </w:tcPr>
          <w:p w14:paraId="6E1EAE93" w14:textId="77777777" w:rsidR="001B2ABD" w:rsidRDefault="001B2ABD" w:rsidP="000156F6">
            <w:pPr>
              <w:tabs>
                <w:tab w:val="left" w:pos="990"/>
              </w:tabs>
            </w:pPr>
          </w:p>
        </w:tc>
        <w:tc>
          <w:tcPr>
            <w:tcW w:w="6590" w:type="dxa"/>
            <w:vAlign w:val="bottom"/>
          </w:tcPr>
          <w:p w14:paraId="2A1C23FB" w14:textId="1E9129A0" w:rsidR="001B2ABD" w:rsidRDefault="009D0B12" w:rsidP="001524B0">
            <w:pPr>
              <w:pStyle w:val="Title"/>
              <w:ind w:left="360"/>
            </w:pPr>
            <w:r>
              <w:t>arjay d. rollan</w:t>
            </w:r>
          </w:p>
          <w:p w14:paraId="149D214A" w14:textId="02454CF8" w:rsidR="001B2ABD" w:rsidRDefault="00175B4E" w:rsidP="000156F6">
            <w:pPr>
              <w:pStyle w:val="Subtitle"/>
            </w:pPr>
            <w:r>
              <w:rPr>
                <w:spacing w:val="0"/>
                <w:w w:val="100"/>
              </w:rPr>
              <w:t>INFORMATION TECHNOLOGY</w:t>
            </w:r>
          </w:p>
        </w:tc>
      </w:tr>
      <w:tr w:rsidR="001B2ABD" w14:paraId="2D712BB3" w14:textId="77777777" w:rsidTr="001524B0">
        <w:trPr>
          <w:gridBefore w:val="1"/>
          <w:wBefore w:w="443" w:type="dxa"/>
          <w:trHeight w:val="6997"/>
        </w:trPr>
        <w:tc>
          <w:tcPr>
            <w:tcW w:w="3134" w:type="dxa"/>
          </w:tcPr>
          <w:sdt>
            <w:sdtPr>
              <w:id w:val="-1711873194"/>
              <w:placeholder>
                <w:docPart w:val="72C75B7953154E79A70748791435B005"/>
              </w:placeholder>
              <w:temporary/>
              <w:showingPlcHdr/>
              <w15:appearance w15:val="hidden"/>
            </w:sdtPr>
            <w:sdtEndPr/>
            <w:sdtContent>
              <w:p w14:paraId="49EFCC2C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4C3A01D" w14:textId="77777777" w:rsidR="009D0B12" w:rsidRDefault="009D0B12" w:rsidP="009D0B12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u w:val="single"/>
              </w:rPr>
              <w:t>CAREER OBJECTIVES:</w:t>
            </w:r>
          </w:p>
          <w:p w14:paraId="5FE227E4" w14:textId="77777777" w:rsidR="009D0B12" w:rsidRDefault="009D0B12" w:rsidP="009D0B12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 be able to work in a reputable company which provides sample opportunity to put into use and enhance my knowledge and skills.</w:t>
            </w:r>
          </w:p>
          <w:p w14:paraId="5D341CC6" w14:textId="77777777" w:rsidR="00036450" w:rsidRDefault="00036450" w:rsidP="00036450"/>
          <w:sdt>
            <w:sdtPr>
              <w:id w:val="-1954003311"/>
              <w:placeholder>
                <w:docPart w:val="FADC7D014BF6486CA8D28C3353CC4179"/>
              </w:placeholder>
              <w:temporary/>
              <w:showingPlcHdr/>
              <w15:appearance w15:val="hidden"/>
            </w:sdtPr>
            <w:sdtEndPr/>
            <w:sdtContent>
              <w:p w14:paraId="3340D057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1D9AF14380604C9487BCDF72A2618AF1"/>
              </w:placeholder>
              <w:temporary/>
              <w:showingPlcHdr/>
              <w15:appearance w15:val="hidden"/>
            </w:sdtPr>
            <w:sdtEndPr/>
            <w:sdtContent>
              <w:p w14:paraId="58856F79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121254F1" w14:textId="19DCBAA0" w:rsidR="004D3011" w:rsidRDefault="00175B4E" w:rsidP="004D3011">
            <w:r w:rsidRPr="00175B4E">
              <w:rPr>
                <w:rFonts w:ascii="Segoe UI" w:hAnsi="Segoe UI" w:cs="Segoe UI"/>
                <w:color w:val="000000" w:themeColor="text1"/>
              </w:rPr>
              <w:t>09614348390</w:t>
            </w:r>
          </w:p>
          <w:p w14:paraId="64516F2D" w14:textId="77777777" w:rsidR="004D3011" w:rsidRPr="004D3011" w:rsidRDefault="004D3011" w:rsidP="004D3011"/>
          <w:sdt>
            <w:sdtPr>
              <w:id w:val="67859272"/>
              <w:placeholder>
                <w:docPart w:val="1DCBB22856D1428A8BC67E66BB621356"/>
              </w:placeholder>
              <w:temporary/>
              <w:showingPlcHdr/>
              <w15:appearance w15:val="hidden"/>
            </w:sdtPr>
            <w:sdtEndPr/>
            <w:sdtContent>
              <w:p w14:paraId="2322F215" w14:textId="77777777" w:rsidR="004D3011" w:rsidRDefault="004D3011" w:rsidP="004D3011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957B693C33F54E65A5E961B5184C3D03"/>
              </w:placeholder>
              <w:temporary/>
              <w:showingPlcHdr/>
              <w15:appearance w15:val="hidden"/>
            </w:sdtPr>
            <w:sdtEndPr/>
            <w:sdtContent>
              <w:p w14:paraId="0EADD637" w14:textId="77777777" w:rsidR="004D3011" w:rsidRDefault="00E4381A" w:rsidP="004D3011">
                <w:r>
                  <w:t>Website goes here</w:t>
                </w:r>
              </w:p>
            </w:sdtContent>
          </w:sdt>
          <w:p w14:paraId="3DFFB381" w14:textId="77777777" w:rsidR="004D3011" w:rsidRDefault="004D3011" w:rsidP="004D3011"/>
          <w:sdt>
            <w:sdtPr>
              <w:id w:val="-240260293"/>
              <w:placeholder>
                <w:docPart w:val="255390A37863419A83A88B3346258C94"/>
              </w:placeholder>
              <w:temporary/>
              <w:showingPlcHdr/>
              <w15:appearance w15:val="hidden"/>
            </w:sdtPr>
            <w:sdtEndPr/>
            <w:sdtContent>
              <w:p w14:paraId="15962632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3C4406D5" w14:textId="1AC4CD2D" w:rsidR="00036450" w:rsidRPr="00E4381A" w:rsidRDefault="00D30615" w:rsidP="004D3011">
            <w:pPr>
              <w:rPr>
                <w:rStyle w:val="Hyperlink"/>
              </w:rPr>
            </w:pPr>
            <w:r>
              <w:t>Arjayrollan24@gmail.com</w:t>
            </w:r>
          </w:p>
          <w:p w14:paraId="23DD26DA" w14:textId="0C1C6000" w:rsidR="004D3011" w:rsidRPr="004D3011" w:rsidRDefault="004D3011" w:rsidP="004D3011"/>
        </w:tc>
        <w:tc>
          <w:tcPr>
            <w:tcW w:w="731" w:type="dxa"/>
          </w:tcPr>
          <w:p w14:paraId="76284E1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90" w:type="dxa"/>
          </w:tcPr>
          <w:sdt>
            <w:sdtPr>
              <w:id w:val="1049110328"/>
              <w:placeholder>
                <w:docPart w:val="8D05299EA833423790AD761BBB13738E"/>
              </w:placeholder>
              <w:temporary/>
              <w:showingPlcHdr/>
              <w15:appearance w15:val="hidden"/>
            </w:sdtPr>
            <w:sdtEndPr/>
            <w:sdtContent>
              <w:p w14:paraId="03489A7B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C45C9FA" w14:textId="77777777" w:rsidR="002D5272" w:rsidRDefault="002D5272" w:rsidP="00B359E4">
            <w:pPr>
              <w:pStyle w:val="Heading4"/>
            </w:pPr>
            <w:r>
              <w:t xml:space="preserve">(COLLEGE) </w:t>
            </w:r>
          </w:p>
          <w:p w14:paraId="673C6ED0" w14:textId="77777777" w:rsidR="00B35B78" w:rsidRDefault="002D5272" w:rsidP="00B35B78">
            <w:pPr>
              <w:pStyle w:val="Heading4"/>
            </w:pPr>
            <w:r>
              <w:t>[ROMBLON STATE UNIVERSITY]</w:t>
            </w:r>
          </w:p>
          <w:p w14:paraId="1089305B" w14:textId="38E2935F" w:rsidR="00B35B78" w:rsidRPr="00B35B78" w:rsidRDefault="00B35B78" w:rsidP="00B35B78">
            <w:pPr>
              <w:pStyle w:val="Heading4"/>
            </w:pPr>
            <w:r>
              <w:t>[BATCHELOR IN SCIENCE AND INFORMATION TECHNOLOGY]</w:t>
            </w:r>
          </w:p>
          <w:p w14:paraId="28943566" w14:textId="7195BB46" w:rsidR="00036450" w:rsidRPr="00B359E4" w:rsidRDefault="002D5272" w:rsidP="00B359E4">
            <w:pPr>
              <w:pStyle w:val="Date"/>
            </w:pPr>
            <w:r>
              <w:t>Address: San Fernando Romblon</w:t>
            </w:r>
          </w:p>
          <w:p w14:paraId="6FDEA8CE" w14:textId="700F514E" w:rsidR="00036450" w:rsidRDefault="002D5272" w:rsidP="00036450">
            <w:r>
              <w:t>Date: 2015-2018</w:t>
            </w:r>
          </w:p>
          <w:p w14:paraId="0017753D" w14:textId="77777777" w:rsidR="002D5272" w:rsidRDefault="002D5272" w:rsidP="00B359E4">
            <w:pPr>
              <w:pStyle w:val="Heading4"/>
            </w:pPr>
          </w:p>
          <w:p w14:paraId="20AC9CA4" w14:textId="1902161F" w:rsidR="002D5272" w:rsidRDefault="002D5272" w:rsidP="00B359E4">
            <w:pPr>
              <w:pStyle w:val="Heading4"/>
            </w:pPr>
            <w:r>
              <w:t>(SECONDARY</w:t>
            </w:r>
          </w:p>
          <w:p w14:paraId="4BFEE65D" w14:textId="67E393DE" w:rsidR="00036450" w:rsidRPr="00B359E4" w:rsidRDefault="002D5272" w:rsidP="00B359E4">
            <w:pPr>
              <w:pStyle w:val="Heading4"/>
            </w:pPr>
            <w:r>
              <w:t>[DON CARLOS M. MEJIAS MEMORIAL NATIONAL HIGHSCHOOL]</w:t>
            </w:r>
          </w:p>
          <w:p w14:paraId="0CD85D9F" w14:textId="06B105B8" w:rsidR="00036450" w:rsidRPr="00B359E4" w:rsidRDefault="00036450" w:rsidP="00B359E4">
            <w:pPr>
              <w:pStyle w:val="Date"/>
            </w:pPr>
            <w:r w:rsidRPr="00B359E4">
              <w:t xml:space="preserve"> </w:t>
            </w:r>
            <w:r w:rsidR="002D5272">
              <w:t>Address: Panangcalan San Fernando Romblon</w:t>
            </w:r>
          </w:p>
          <w:p w14:paraId="44B379A6" w14:textId="462A4438" w:rsidR="00D30615" w:rsidRDefault="002D5272" w:rsidP="00036450">
            <w:r>
              <w:t>Year: 2011-2014</w:t>
            </w:r>
          </w:p>
          <w:p w14:paraId="19B720A4" w14:textId="10A45567" w:rsidR="00D30615" w:rsidRDefault="00D30615" w:rsidP="00036450"/>
          <w:p w14:paraId="5374B7A1" w14:textId="77777777" w:rsidR="002D5272" w:rsidRDefault="002D5272" w:rsidP="00D30615">
            <w:pPr>
              <w:pStyle w:val="Heading4"/>
            </w:pPr>
            <w:r>
              <w:t>(PRIMARY)</w:t>
            </w:r>
          </w:p>
          <w:p w14:paraId="1C1C2A90" w14:textId="4777A153" w:rsidR="00D30615" w:rsidRPr="00B359E4" w:rsidRDefault="00D30615" w:rsidP="00D30615">
            <w:pPr>
              <w:pStyle w:val="Heading4"/>
            </w:pPr>
            <w:r>
              <w:t>[CAMPLINGO ELEMENTARY SCHOOL]</w:t>
            </w:r>
          </w:p>
          <w:p w14:paraId="53412E85" w14:textId="0D40A916" w:rsidR="00D30615" w:rsidRDefault="00D30615" w:rsidP="00D30615">
            <w:pPr>
              <w:pStyle w:val="Date"/>
            </w:pPr>
            <w:r>
              <w:t>Address: Campalingo San Fernando Romblon</w:t>
            </w:r>
          </w:p>
          <w:p w14:paraId="6CFB3C87" w14:textId="04A36A3E" w:rsidR="00D30615" w:rsidRPr="00D30615" w:rsidRDefault="00D30615" w:rsidP="00D30615">
            <w:pPr>
              <w:pStyle w:val="Date"/>
            </w:pPr>
            <w:r>
              <w:t>Year: 2004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2010</w:t>
            </w:r>
          </w:p>
          <w:sdt>
            <w:sdtPr>
              <w:id w:val="1001553383"/>
              <w:placeholder>
                <w:docPart w:val="C64C95EFBB4C407EBBC62BA741EA398A"/>
              </w:placeholder>
              <w:temporary/>
              <w:showingPlcHdr/>
              <w15:appearance w15:val="hidden"/>
            </w:sdtPr>
            <w:sdtEndPr/>
            <w:sdtContent>
              <w:p w14:paraId="1AC390C1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5B9501F2" w14:textId="16E4DB48" w:rsidR="00036450" w:rsidRDefault="002D5272" w:rsidP="00B359E4">
            <w:pPr>
              <w:pStyle w:val="Heading4"/>
              <w:rPr>
                <w:bCs/>
              </w:rPr>
            </w:pPr>
            <w:r>
              <w:t>[DASMARINAS MEDICAL CENTER]</w:t>
            </w:r>
            <w:r w:rsidR="00036450" w:rsidRPr="00036450">
              <w:t xml:space="preserve"> </w:t>
            </w:r>
            <w:r>
              <w:t>[OJT IT SUPPORT]</w:t>
            </w:r>
          </w:p>
          <w:p w14:paraId="7E7885D7" w14:textId="586A774A" w:rsidR="00036450" w:rsidRPr="00036450" w:rsidRDefault="009E305F" w:rsidP="00B359E4">
            <w:pPr>
              <w:pStyle w:val="Date"/>
            </w:pPr>
            <w:r>
              <w:t>Date: June 14,2017 to August 23,2017</w:t>
            </w:r>
          </w:p>
          <w:p w14:paraId="70B37CA4" w14:textId="359D4EDC" w:rsidR="00036450" w:rsidRDefault="009E305F" w:rsidP="00036450">
            <w:r>
              <w:t>RESPONSIBILITIES: network configuration, assist in diagnosing complex problem, web development, system configuration, system upgrades.</w:t>
            </w:r>
          </w:p>
          <w:p w14:paraId="30C1A361" w14:textId="77777777" w:rsidR="004D3011" w:rsidRDefault="004D3011" w:rsidP="00036450"/>
          <w:p w14:paraId="0FA58733" w14:textId="2A7B8266" w:rsidR="004D3011" w:rsidRPr="004D3011" w:rsidRDefault="009E305F" w:rsidP="00B359E4">
            <w:pPr>
              <w:pStyle w:val="Heading4"/>
              <w:rPr>
                <w:bCs/>
              </w:rPr>
            </w:pPr>
            <w:r>
              <w:t xml:space="preserve">[A.T MAGNO </w:t>
            </w:r>
            <w:proofErr w:type="gramStart"/>
            <w:r>
              <w:t>TRADING]</w:t>
            </w:r>
            <w:r w:rsidR="004D3011" w:rsidRPr="004D3011">
              <w:t xml:space="preserve">  </w:t>
            </w:r>
            <w:r>
              <w:t>[</w:t>
            </w:r>
            <w:proofErr w:type="gramEnd"/>
            <w:r>
              <w:t>IT S</w:t>
            </w:r>
            <w:r w:rsidR="003B5F74">
              <w:t>TAFF</w:t>
            </w:r>
            <w:r>
              <w:t>]</w:t>
            </w:r>
          </w:p>
          <w:p w14:paraId="5C406387" w14:textId="5494DC6E" w:rsidR="004D3011" w:rsidRPr="004D3011" w:rsidRDefault="009E305F" w:rsidP="00B359E4">
            <w:pPr>
              <w:pStyle w:val="Date"/>
            </w:pPr>
            <w:r>
              <w:t xml:space="preserve">Date: October </w:t>
            </w:r>
            <w:proofErr w:type="gramStart"/>
            <w:r w:rsidR="003B5F74">
              <w:t>15</w:t>
            </w:r>
            <w:proofErr w:type="gramEnd"/>
            <w:r w:rsidR="003B5F74">
              <w:t xml:space="preserve"> 2019 </w:t>
            </w:r>
            <w:r w:rsidR="004D3011" w:rsidRPr="004D3011">
              <w:t>–</w:t>
            </w:r>
            <w:r w:rsidR="003B5F74">
              <w:t xml:space="preserve"> April 25 2020</w:t>
            </w:r>
          </w:p>
          <w:p w14:paraId="3E610BC5" w14:textId="2C0D478E" w:rsidR="003B5F74" w:rsidRPr="004D3011" w:rsidRDefault="003B5F74" w:rsidP="004D3011">
            <w:r>
              <w:t xml:space="preserve">RESPONSIBILITIES: application system </w:t>
            </w:r>
            <w:proofErr w:type="gramStart"/>
            <w:r>
              <w:t>development  assist</w:t>
            </w:r>
            <w:proofErr w:type="gramEnd"/>
            <w:r>
              <w:t xml:space="preserve"> in diagnosing complex problem, installing and configuring hardware and software.</w:t>
            </w:r>
          </w:p>
          <w:p w14:paraId="17A3C481" w14:textId="77777777" w:rsidR="004D3011" w:rsidRDefault="004D3011" w:rsidP="00036450"/>
          <w:p w14:paraId="00B635D3" w14:textId="7F86C6FE" w:rsidR="00036450" w:rsidRDefault="003B5F74" w:rsidP="00036450">
            <w:pPr>
              <w:pStyle w:val="Heading2"/>
            </w:pPr>
            <w:r>
              <w:t>SPECIAL SKILLS</w:t>
            </w:r>
          </w:p>
          <w:p w14:paraId="179B0BD0" w14:textId="77777777" w:rsidR="00175B4E" w:rsidRPr="00175B4E" w:rsidRDefault="00175B4E" w:rsidP="00175B4E">
            <w:pPr>
              <w:numPr>
                <w:ilvl w:val="0"/>
                <w:numId w:val="1"/>
              </w:numPr>
              <w:shd w:val="clear" w:color="auto" w:fill="FFFFFF"/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</w:pPr>
            <w:r w:rsidRPr="00175B4E"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  <w:t>Web development</w:t>
            </w:r>
          </w:p>
          <w:p w14:paraId="3220F7BD" w14:textId="77777777" w:rsidR="00175B4E" w:rsidRPr="00175B4E" w:rsidRDefault="00175B4E" w:rsidP="00175B4E">
            <w:pPr>
              <w:numPr>
                <w:ilvl w:val="0"/>
                <w:numId w:val="1"/>
              </w:numPr>
              <w:shd w:val="clear" w:color="auto" w:fill="FFFFFF"/>
              <w:spacing w:before="60" w:after="60"/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</w:pPr>
            <w:r w:rsidRPr="00175B4E"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  <w:t>Web designing</w:t>
            </w:r>
          </w:p>
          <w:p w14:paraId="35CCEAF2" w14:textId="77777777" w:rsidR="00175B4E" w:rsidRPr="00175B4E" w:rsidRDefault="00175B4E" w:rsidP="00175B4E">
            <w:pPr>
              <w:numPr>
                <w:ilvl w:val="0"/>
                <w:numId w:val="1"/>
              </w:numPr>
              <w:shd w:val="clear" w:color="auto" w:fill="FFFFFF"/>
              <w:spacing w:before="60" w:after="60"/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</w:pPr>
            <w:r w:rsidRPr="00175B4E"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  <w:t>Web modification and upgrades</w:t>
            </w:r>
          </w:p>
          <w:p w14:paraId="115E253A" w14:textId="77777777" w:rsidR="00175B4E" w:rsidRPr="00175B4E" w:rsidRDefault="00175B4E" w:rsidP="00175B4E">
            <w:pPr>
              <w:numPr>
                <w:ilvl w:val="0"/>
                <w:numId w:val="1"/>
              </w:numPr>
              <w:shd w:val="clear" w:color="auto" w:fill="FFFFFF"/>
              <w:spacing w:before="60" w:after="60"/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</w:pPr>
            <w:r w:rsidRPr="00175B4E"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  <w:t>Application system modification upgrades’ implementation</w:t>
            </w:r>
          </w:p>
          <w:p w14:paraId="63C6D758" w14:textId="77777777" w:rsidR="00175B4E" w:rsidRPr="00175B4E" w:rsidRDefault="00175B4E" w:rsidP="00175B4E">
            <w:pPr>
              <w:numPr>
                <w:ilvl w:val="0"/>
                <w:numId w:val="1"/>
              </w:numPr>
              <w:shd w:val="clear" w:color="auto" w:fill="FFFFFF"/>
              <w:spacing w:before="60" w:after="60"/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</w:pPr>
            <w:r w:rsidRPr="00175B4E"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  <w:t>Desktop app development</w:t>
            </w:r>
          </w:p>
          <w:p w14:paraId="5E402A6D" w14:textId="77777777" w:rsidR="00175B4E" w:rsidRPr="00175B4E" w:rsidRDefault="00175B4E" w:rsidP="00175B4E">
            <w:pPr>
              <w:numPr>
                <w:ilvl w:val="0"/>
                <w:numId w:val="1"/>
              </w:numPr>
              <w:shd w:val="clear" w:color="auto" w:fill="FFFFFF"/>
              <w:spacing w:before="60" w:after="60"/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</w:pPr>
            <w:r w:rsidRPr="00175B4E"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  <w:t xml:space="preserve">Knowledge in programming languages css3 bootsrap4 </w:t>
            </w:r>
            <w:proofErr w:type="spellStart"/>
            <w:r w:rsidRPr="00175B4E"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  <w:t>javascript</w:t>
            </w:r>
            <w:proofErr w:type="spellEnd"/>
            <w:r w:rsidRPr="00175B4E"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75B4E"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  <w:t>c#</w:t>
            </w:r>
            <w:proofErr w:type="spellEnd"/>
            <w:r w:rsidRPr="00175B4E"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  <w:t xml:space="preserve"> php.</w:t>
            </w:r>
          </w:p>
          <w:p w14:paraId="5EA8812C" w14:textId="77777777" w:rsidR="00175B4E" w:rsidRPr="00175B4E" w:rsidRDefault="00175B4E" w:rsidP="00175B4E">
            <w:pPr>
              <w:numPr>
                <w:ilvl w:val="0"/>
                <w:numId w:val="1"/>
              </w:numPr>
              <w:shd w:val="clear" w:color="auto" w:fill="FFFFFF"/>
              <w:spacing w:before="60" w:after="60"/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</w:pPr>
            <w:r w:rsidRPr="00175B4E"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  <w:t xml:space="preserve">Knowledge in database management </w:t>
            </w:r>
            <w:proofErr w:type="spellStart"/>
            <w:r w:rsidRPr="00175B4E"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  <w:t>sql</w:t>
            </w:r>
            <w:proofErr w:type="spellEnd"/>
            <w:r w:rsidRPr="00175B4E"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  <w:t xml:space="preserve"> server management, </w:t>
            </w:r>
            <w:proofErr w:type="spellStart"/>
            <w:r w:rsidRPr="00175B4E"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  <w:t>Mysql</w:t>
            </w:r>
            <w:proofErr w:type="spellEnd"/>
            <w:r w:rsidRPr="00175B4E"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  <w:t xml:space="preserve"> database</w:t>
            </w:r>
          </w:p>
          <w:p w14:paraId="01704C34" w14:textId="77777777" w:rsidR="00175B4E" w:rsidRPr="00175B4E" w:rsidRDefault="00175B4E" w:rsidP="00175B4E">
            <w:pPr>
              <w:numPr>
                <w:ilvl w:val="0"/>
                <w:numId w:val="1"/>
              </w:numPr>
              <w:shd w:val="clear" w:color="auto" w:fill="FFFFFF"/>
              <w:spacing w:before="60" w:after="60"/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</w:pPr>
            <w:r w:rsidRPr="00175B4E"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  <w:t xml:space="preserve">Computer </w:t>
            </w:r>
            <w:proofErr w:type="gramStart"/>
            <w:r w:rsidRPr="00175B4E"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  <w:t>repair</w:t>
            </w:r>
            <w:proofErr w:type="gramEnd"/>
            <w:r w:rsidRPr="00175B4E"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  <w:t xml:space="preserve"> troubleshoot</w:t>
            </w:r>
          </w:p>
          <w:p w14:paraId="4C282ADA" w14:textId="77777777" w:rsidR="00175B4E" w:rsidRPr="00175B4E" w:rsidRDefault="00175B4E" w:rsidP="00175B4E">
            <w:pPr>
              <w:numPr>
                <w:ilvl w:val="0"/>
                <w:numId w:val="1"/>
              </w:numPr>
              <w:shd w:val="clear" w:color="auto" w:fill="FFFFFF"/>
              <w:spacing w:before="60" w:after="60"/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</w:pPr>
            <w:r w:rsidRPr="00175B4E"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  <w:t>Computer system update and upgrade to latest version.</w:t>
            </w:r>
          </w:p>
          <w:p w14:paraId="3C00BD5F" w14:textId="77777777" w:rsidR="00175B4E" w:rsidRPr="00175B4E" w:rsidRDefault="00175B4E" w:rsidP="00175B4E">
            <w:pPr>
              <w:numPr>
                <w:ilvl w:val="0"/>
                <w:numId w:val="1"/>
              </w:numPr>
              <w:shd w:val="clear" w:color="auto" w:fill="FFFFFF"/>
              <w:spacing w:before="60" w:after="60"/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</w:pPr>
            <w:r w:rsidRPr="00175B4E"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  <w:t xml:space="preserve">Basic knowledge in Installing Network cables </w:t>
            </w:r>
            <w:proofErr w:type="spellStart"/>
            <w:r w:rsidRPr="00175B4E"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  <w:t>lan</w:t>
            </w:r>
            <w:proofErr w:type="spellEnd"/>
            <w:r w:rsidRPr="00175B4E"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  <w:t xml:space="preserve"> and wan network configuration </w:t>
            </w:r>
            <w:proofErr w:type="gramStart"/>
            <w:r w:rsidRPr="00175B4E"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  <w:t>troubleshoot .</w:t>
            </w:r>
            <w:proofErr w:type="gramEnd"/>
          </w:p>
          <w:p w14:paraId="036DB218" w14:textId="77777777" w:rsidR="00175B4E" w:rsidRPr="00175B4E" w:rsidRDefault="00175B4E" w:rsidP="00175B4E">
            <w:pPr>
              <w:numPr>
                <w:ilvl w:val="0"/>
                <w:numId w:val="1"/>
              </w:numPr>
              <w:shd w:val="clear" w:color="auto" w:fill="FFFFFF"/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</w:pPr>
            <w:r w:rsidRPr="00175B4E"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  <w:t>Knowledge in Multimedia arts editing tools photo editing adobe photoshop adobe illustrator video editing</w:t>
            </w:r>
          </w:p>
          <w:p w14:paraId="693B9287" w14:textId="1BC0A43D" w:rsidR="00036450" w:rsidRPr="004D3011" w:rsidRDefault="00175B4E" w:rsidP="00175B4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ASASASS</w:t>
            </w:r>
          </w:p>
        </w:tc>
      </w:tr>
    </w:tbl>
    <w:p w14:paraId="69A62B1F" w14:textId="77777777" w:rsidR="0043117B" w:rsidRDefault="005A0074" w:rsidP="000C45FF">
      <w:pPr>
        <w:tabs>
          <w:tab w:val="left" w:pos="990"/>
        </w:tabs>
      </w:pPr>
    </w:p>
    <w:p w14:paraId="42537BDE" w14:textId="77777777" w:rsidR="003B5F74" w:rsidRDefault="003B5F74">
      <w:pPr>
        <w:tabs>
          <w:tab w:val="left" w:pos="990"/>
        </w:tabs>
      </w:pPr>
    </w:p>
    <w:sectPr w:rsidR="003B5F74" w:rsidSect="00175B4E">
      <w:headerReference w:type="default" r:id="rId12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CE82E" w14:textId="77777777" w:rsidR="005A0074" w:rsidRDefault="005A0074" w:rsidP="000C45FF">
      <w:r>
        <w:separator/>
      </w:r>
    </w:p>
  </w:endnote>
  <w:endnote w:type="continuationSeparator" w:id="0">
    <w:p w14:paraId="6AAFF545" w14:textId="77777777" w:rsidR="005A0074" w:rsidRDefault="005A007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46A38" w14:textId="77777777" w:rsidR="005A0074" w:rsidRDefault="005A0074" w:rsidP="000C45FF">
      <w:r>
        <w:separator/>
      </w:r>
    </w:p>
  </w:footnote>
  <w:footnote w:type="continuationSeparator" w:id="0">
    <w:p w14:paraId="64D2EA66" w14:textId="77777777" w:rsidR="005A0074" w:rsidRDefault="005A007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99DC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564FDDC" wp14:editId="5F55A2E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1270"/>
          <wp:wrapNone/>
          <wp:docPr id="5" name="Graphic 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8775F"/>
    <w:multiLevelType w:val="multilevel"/>
    <w:tmpl w:val="B7F2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B06C2F"/>
    <w:multiLevelType w:val="hybridMultilevel"/>
    <w:tmpl w:val="0A140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19"/>
    <w:rsid w:val="000156F6"/>
    <w:rsid w:val="00036450"/>
    <w:rsid w:val="00094499"/>
    <w:rsid w:val="000C45FF"/>
    <w:rsid w:val="000E3FD1"/>
    <w:rsid w:val="00112054"/>
    <w:rsid w:val="001524B0"/>
    <w:rsid w:val="001525E1"/>
    <w:rsid w:val="00175B4E"/>
    <w:rsid w:val="00180329"/>
    <w:rsid w:val="0019001F"/>
    <w:rsid w:val="001A74A5"/>
    <w:rsid w:val="001B2ABD"/>
    <w:rsid w:val="001E0391"/>
    <w:rsid w:val="001E1759"/>
    <w:rsid w:val="001F1ECC"/>
    <w:rsid w:val="001F3C19"/>
    <w:rsid w:val="002400EB"/>
    <w:rsid w:val="00256CF7"/>
    <w:rsid w:val="00281FD5"/>
    <w:rsid w:val="002D5272"/>
    <w:rsid w:val="0030481B"/>
    <w:rsid w:val="003156FC"/>
    <w:rsid w:val="003254B5"/>
    <w:rsid w:val="0037121F"/>
    <w:rsid w:val="003A6B7D"/>
    <w:rsid w:val="003B06CA"/>
    <w:rsid w:val="003B5F74"/>
    <w:rsid w:val="004071FC"/>
    <w:rsid w:val="00445947"/>
    <w:rsid w:val="004813B3"/>
    <w:rsid w:val="00496591"/>
    <w:rsid w:val="004C63E4"/>
    <w:rsid w:val="004D3011"/>
    <w:rsid w:val="005262AC"/>
    <w:rsid w:val="005A0074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9D0B12"/>
    <w:rsid w:val="009E305F"/>
    <w:rsid w:val="00A2118D"/>
    <w:rsid w:val="00AD76E2"/>
    <w:rsid w:val="00B20152"/>
    <w:rsid w:val="00B359E4"/>
    <w:rsid w:val="00B35B78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30615"/>
    <w:rsid w:val="00D422DE"/>
    <w:rsid w:val="00D5459D"/>
    <w:rsid w:val="00DA1F4D"/>
    <w:rsid w:val="00DD172A"/>
    <w:rsid w:val="00E10724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4F63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9D0B1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semiHidden/>
    <w:qFormat/>
    <w:rsid w:val="00175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jay1\AppData\Local\Microsoft\Office\16.0\DTS\en-US%7bA475C934-4F90-429E-8C2B-93547205D14E%7d\%7b52904A00-ABA9-4EEC-891E-28D2D6055692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2C75B7953154E79A70748791435B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45A8C-3239-43E3-9D71-EAA70CAEA704}"/>
      </w:docPartPr>
      <w:docPartBody>
        <w:p w:rsidR="003303AF" w:rsidRDefault="00400722">
          <w:pPr>
            <w:pStyle w:val="72C75B7953154E79A70748791435B005"/>
          </w:pPr>
          <w:r w:rsidRPr="00D5459D">
            <w:t>Profile</w:t>
          </w:r>
        </w:p>
      </w:docPartBody>
    </w:docPart>
    <w:docPart>
      <w:docPartPr>
        <w:name w:val="FADC7D014BF6486CA8D28C3353CC4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21577-10BD-43FC-88ED-5BFC1609A249}"/>
      </w:docPartPr>
      <w:docPartBody>
        <w:p w:rsidR="003303AF" w:rsidRDefault="00400722">
          <w:pPr>
            <w:pStyle w:val="FADC7D014BF6486CA8D28C3353CC4179"/>
          </w:pPr>
          <w:r w:rsidRPr="00CB0055">
            <w:t>Contact</w:t>
          </w:r>
        </w:p>
      </w:docPartBody>
    </w:docPart>
    <w:docPart>
      <w:docPartPr>
        <w:name w:val="1D9AF14380604C9487BCDF72A2618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D7FAE-F90E-46B0-A6E8-0A889D34989D}"/>
      </w:docPartPr>
      <w:docPartBody>
        <w:p w:rsidR="003303AF" w:rsidRDefault="00400722">
          <w:pPr>
            <w:pStyle w:val="1D9AF14380604C9487BCDF72A2618AF1"/>
          </w:pPr>
          <w:r w:rsidRPr="004D3011">
            <w:t>PHONE:</w:t>
          </w:r>
        </w:p>
      </w:docPartBody>
    </w:docPart>
    <w:docPart>
      <w:docPartPr>
        <w:name w:val="1DCBB22856D1428A8BC67E66BB621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2E649-AE9B-42AD-AEB4-8DAA6EE7EF6F}"/>
      </w:docPartPr>
      <w:docPartBody>
        <w:p w:rsidR="003303AF" w:rsidRDefault="00400722">
          <w:pPr>
            <w:pStyle w:val="1DCBB22856D1428A8BC67E66BB621356"/>
          </w:pPr>
          <w:r w:rsidRPr="004D3011">
            <w:t>WEBSITE:</w:t>
          </w:r>
        </w:p>
      </w:docPartBody>
    </w:docPart>
    <w:docPart>
      <w:docPartPr>
        <w:name w:val="957B693C33F54E65A5E961B5184C3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8AAC0-C0A4-426E-AF4B-A7936FE3C752}"/>
      </w:docPartPr>
      <w:docPartBody>
        <w:p w:rsidR="003303AF" w:rsidRDefault="00400722">
          <w:pPr>
            <w:pStyle w:val="957B693C33F54E65A5E961B5184C3D03"/>
          </w:pPr>
          <w:r>
            <w:t>Website goes here</w:t>
          </w:r>
        </w:p>
      </w:docPartBody>
    </w:docPart>
    <w:docPart>
      <w:docPartPr>
        <w:name w:val="255390A37863419A83A88B3346258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1C629-95FF-48B1-BC87-9DB8C85F7D39}"/>
      </w:docPartPr>
      <w:docPartBody>
        <w:p w:rsidR="003303AF" w:rsidRDefault="00400722">
          <w:pPr>
            <w:pStyle w:val="255390A37863419A83A88B3346258C94"/>
          </w:pPr>
          <w:r w:rsidRPr="004D3011">
            <w:t>EMAIL:</w:t>
          </w:r>
        </w:p>
      </w:docPartBody>
    </w:docPart>
    <w:docPart>
      <w:docPartPr>
        <w:name w:val="8D05299EA833423790AD761BBB137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2E8DF-73AB-40AB-8A0C-98C7CDDA4C0B}"/>
      </w:docPartPr>
      <w:docPartBody>
        <w:p w:rsidR="003303AF" w:rsidRDefault="00400722">
          <w:pPr>
            <w:pStyle w:val="8D05299EA833423790AD761BBB13738E"/>
          </w:pPr>
          <w:r w:rsidRPr="00036450">
            <w:t>EDUCATION</w:t>
          </w:r>
        </w:p>
      </w:docPartBody>
    </w:docPart>
    <w:docPart>
      <w:docPartPr>
        <w:name w:val="C64C95EFBB4C407EBBC62BA741EA3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7E784-0CAF-431E-84E9-DEE7C4566ADD}"/>
      </w:docPartPr>
      <w:docPartBody>
        <w:p w:rsidR="003303AF" w:rsidRDefault="00400722">
          <w:pPr>
            <w:pStyle w:val="C64C95EFBB4C407EBBC62BA741EA398A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22"/>
    <w:rsid w:val="003303AF"/>
    <w:rsid w:val="00400722"/>
    <w:rsid w:val="0060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438C9C19314A3EB42795F34C58D384">
    <w:name w:val="BD438C9C19314A3EB42795F34C58D384"/>
  </w:style>
  <w:style w:type="paragraph" w:customStyle="1" w:styleId="A2DD570741C54BD88066813252B19E0B">
    <w:name w:val="A2DD570741C54BD88066813252B19E0B"/>
  </w:style>
  <w:style w:type="paragraph" w:customStyle="1" w:styleId="72C75B7953154E79A70748791435B005">
    <w:name w:val="72C75B7953154E79A70748791435B005"/>
  </w:style>
  <w:style w:type="paragraph" w:customStyle="1" w:styleId="ED9B506F999C4A9CA8BB183CA6FCA376">
    <w:name w:val="ED9B506F999C4A9CA8BB183CA6FCA376"/>
  </w:style>
  <w:style w:type="paragraph" w:customStyle="1" w:styleId="FADC7D014BF6486CA8D28C3353CC4179">
    <w:name w:val="FADC7D014BF6486CA8D28C3353CC4179"/>
  </w:style>
  <w:style w:type="paragraph" w:customStyle="1" w:styleId="1D9AF14380604C9487BCDF72A2618AF1">
    <w:name w:val="1D9AF14380604C9487BCDF72A2618AF1"/>
  </w:style>
  <w:style w:type="paragraph" w:customStyle="1" w:styleId="D5049A4825DA4C848468BEE39703E1AB">
    <w:name w:val="D5049A4825DA4C848468BEE39703E1AB"/>
  </w:style>
  <w:style w:type="paragraph" w:customStyle="1" w:styleId="1DCBB22856D1428A8BC67E66BB621356">
    <w:name w:val="1DCBB22856D1428A8BC67E66BB621356"/>
  </w:style>
  <w:style w:type="paragraph" w:customStyle="1" w:styleId="957B693C33F54E65A5E961B5184C3D03">
    <w:name w:val="957B693C33F54E65A5E961B5184C3D03"/>
  </w:style>
  <w:style w:type="paragraph" w:customStyle="1" w:styleId="255390A37863419A83A88B3346258C94">
    <w:name w:val="255390A37863419A83A88B3346258C9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234D94CE70C406FB25B46704C3F43CF">
    <w:name w:val="E234D94CE70C406FB25B46704C3F43CF"/>
  </w:style>
  <w:style w:type="paragraph" w:customStyle="1" w:styleId="A97B38211E504DB4AAF87435BF3F44B3">
    <w:name w:val="A97B38211E504DB4AAF87435BF3F44B3"/>
  </w:style>
  <w:style w:type="paragraph" w:customStyle="1" w:styleId="35C2B2B752CA4A85A2B9214965A8A253">
    <w:name w:val="35C2B2B752CA4A85A2B9214965A8A253"/>
  </w:style>
  <w:style w:type="paragraph" w:customStyle="1" w:styleId="3E9417323DE24458B554ED89531CED73">
    <w:name w:val="3E9417323DE24458B554ED89531CED73"/>
  </w:style>
  <w:style w:type="paragraph" w:customStyle="1" w:styleId="C0B84EDC205141E2A5E6F29AE3E8EFA3">
    <w:name w:val="C0B84EDC205141E2A5E6F29AE3E8EFA3"/>
  </w:style>
  <w:style w:type="paragraph" w:customStyle="1" w:styleId="88DDED7D17364E1EA7E13E6980745BD0">
    <w:name w:val="88DDED7D17364E1EA7E13E6980745BD0"/>
  </w:style>
  <w:style w:type="paragraph" w:customStyle="1" w:styleId="8D05299EA833423790AD761BBB13738E">
    <w:name w:val="8D05299EA833423790AD761BBB13738E"/>
  </w:style>
  <w:style w:type="paragraph" w:customStyle="1" w:styleId="B09581D785694ED7AF0F1339F91AB314">
    <w:name w:val="B09581D785694ED7AF0F1339F91AB314"/>
  </w:style>
  <w:style w:type="paragraph" w:customStyle="1" w:styleId="E47DD536AE10405A96E5517B9D01E7D2">
    <w:name w:val="E47DD536AE10405A96E5517B9D01E7D2"/>
  </w:style>
  <w:style w:type="paragraph" w:customStyle="1" w:styleId="BC35BC3295F0424DABBA5DDC0C9BCE6C">
    <w:name w:val="BC35BC3295F0424DABBA5DDC0C9BCE6C"/>
  </w:style>
  <w:style w:type="paragraph" w:customStyle="1" w:styleId="5B64545DDCB74FD4A019C0998F8AE979">
    <w:name w:val="5B64545DDCB74FD4A019C0998F8AE979"/>
  </w:style>
  <w:style w:type="paragraph" w:customStyle="1" w:styleId="DE7A348F892C44689BA0526CE02C7CDE">
    <w:name w:val="DE7A348F892C44689BA0526CE02C7CDE"/>
  </w:style>
  <w:style w:type="paragraph" w:customStyle="1" w:styleId="9700BD3669D344BCA85A5D9BB6EF6DAE">
    <w:name w:val="9700BD3669D344BCA85A5D9BB6EF6DAE"/>
  </w:style>
  <w:style w:type="paragraph" w:customStyle="1" w:styleId="59F794E708B44218A0E199D41F773389">
    <w:name w:val="59F794E708B44218A0E199D41F773389"/>
  </w:style>
  <w:style w:type="paragraph" w:customStyle="1" w:styleId="C64C95EFBB4C407EBBC62BA741EA398A">
    <w:name w:val="C64C95EFBB4C407EBBC62BA741EA398A"/>
  </w:style>
  <w:style w:type="paragraph" w:customStyle="1" w:styleId="887F5068394743659709AA1F56663A6D">
    <w:name w:val="887F5068394743659709AA1F56663A6D"/>
  </w:style>
  <w:style w:type="paragraph" w:customStyle="1" w:styleId="DAF670ABABDC430CB058E09B5A40B883">
    <w:name w:val="DAF670ABABDC430CB058E09B5A40B883"/>
  </w:style>
  <w:style w:type="paragraph" w:customStyle="1" w:styleId="2969C87E68CB478DAC9160D878305138">
    <w:name w:val="2969C87E68CB478DAC9160D878305138"/>
  </w:style>
  <w:style w:type="paragraph" w:customStyle="1" w:styleId="D3194D0233534E31BCBA6FF5B4E52772">
    <w:name w:val="D3194D0233534E31BCBA6FF5B4E52772"/>
  </w:style>
  <w:style w:type="paragraph" w:customStyle="1" w:styleId="F008060AB1F84F9C95B6E92BF0DF80F7">
    <w:name w:val="F008060AB1F84F9C95B6E92BF0DF80F7"/>
  </w:style>
  <w:style w:type="paragraph" w:customStyle="1" w:styleId="2D4F2D2CD62A4D20B1D79CD0EDCF98FE">
    <w:name w:val="2D4F2D2CD62A4D20B1D79CD0EDCF98FE"/>
  </w:style>
  <w:style w:type="paragraph" w:customStyle="1" w:styleId="959F7DE98FC948C4BDA00A7C367CE774">
    <w:name w:val="959F7DE98FC948C4BDA00A7C367CE774"/>
  </w:style>
  <w:style w:type="paragraph" w:customStyle="1" w:styleId="551AC3FA328C4DFA815533ABEDE95835">
    <w:name w:val="551AC3FA328C4DFA815533ABEDE95835"/>
  </w:style>
  <w:style w:type="paragraph" w:customStyle="1" w:styleId="37C5AACA48264CED9993DDFEF51641EE">
    <w:name w:val="37C5AACA48264CED9993DDFEF51641EE"/>
  </w:style>
  <w:style w:type="paragraph" w:customStyle="1" w:styleId="C40F358CB8C145518FFBE1500AA3F4C8">
    <w:name w:val="C40F358CB8C145518FFBE1500AA3F4C8"/>
  </w:style>
  <w:style w:type="paragraph" w:customStyle="1" w:styleId="52D0F19AFB1748F6B8F60712D60AE807">
    <w:name w:val="52D0F19AFB1748F6B8F60712D60AE807"/>
  </w:style>
  <w:style w:type="paragraph" w:customStyle="1" w:styleId="4B0BEDE7FD1847B786BE69E6310B431B">
    <w:name w:val="4B0BEDE7FD1847B786BE69E6310B431B"/>
  </w:style>
  <w:style w:type="paragraph" w:customStyle="1" w:styleId="477D687D2535429A95DC4CDA48B14E2A">
    <w:name w:val="477D687D2535429A95DC4CDA48B14E2A"/>
  </w:style>
  <w:style w:type="paragraph" w:customStyle="1" w:styleId="D3A50E54F0EA4FA3A861ABE5DF48E97B">
    <w:name w:val="D3A50E54F0EA4FA3A861ABE5DF48E97B"/>
  </w:style>
  <w:style w:type="paragraph" w:customStyle="1" w:styleId="8D9905E8DC5B4BC89421816F187DE2FA">
    <w:name w:val="8D9905E8DC5B4BC89421816F187DE2F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0F1A79F5CD547AAB10A0630D9A5B193">
    <w:name w:val="10F1A79F5CD547AAB10A0630D9A5B193"/>
  </w:style>
  <w:style w:type="paragraph" w:customStyle="1" w:styleId="0D70825B1A744BB9BB35000B143208FE">
    <w:name w:val="0D70825B1A744BB9BB35000B143208FE"/>
    <w:rsid w:val="003303AF"/>
  </w:style>
  <w:style w:type="paragraph" w:customStyle="1" w:styleId="0C587A7CFD3641319350B60B91D049C1">
    <w:name w:val="0C587A7CFD3641319350B60B91D049C1"/>
    <w:rsid w:val="003303AF"/>
  </w:style>
  <w:style w:type="paragraph" w:customStyle="1" w:styleId="82B28B1E968E4366865C5D6D8C6040C2">
    <w:name w:val="82B28B1E968E4366865C5D6D8C6040C2"/>
    <w:rsid w:val="003303AF"/>
  </w:style>
  <w:style w:type="paragraph" w:customStyle="1" w:styleId="A698263F58454AA7951A6F735A6ED084">
    <w:name w:val="A698263F58454AA7951A6F735A6ED084"/>
    <w:rsid w:val="003303AF"/>
  </w:style>
  <w:style w:type="paragraph" w:customStyle="1" w:styleId="15171B127A234EFB9DCAFABBAD4855B7">
    <w:name w:val="15171B127A234EFB9DCAFABBAD4855B7"/>
    <w:rsid w:val="003303AF"/>
  </w:style>
  <w:style w:type="paragraph" w:customStyle="1" w:styleId="C1C0C516C1D04E0BB7F4D585E490F66B">
    <w:name w:val="C1C0C516C1D04E0BB7F4D585E490F66B"/>
    <w:rsid w:val="003303AF"/>
  </w:style>
  <w:style w:type="paragraph" w:customStyle="1" w:styleId="17AB5DF3879143E5AADE7BAA8C4B4FB6">
    <w:name w:val="17AB5DF3879143E5AADE7BAA8C4B4FB6"/>
    <w:rsid w:val="003303AF"/>
  </w:style>
  <w:style w:type="paragraph" w:customStyle="1" w:styleId="49524E440C454C409F7319FEE2D86C4C">
    <w:name w:val="49524E440C454C409F7319FEE2D86C4C"/>
    <w:rsid w:val="003303AF"/>
  </w:style>
  <w:style w:type="paragraph" w:customStyle="1" w:styleId="F0C0CF89A9C8476CBAC73787C5FD20D9">
    <w:name w:val="F0C0CF89A9C8476CBAC73787C5FD20D9"/>
    <w:rsid w:val="003303AF"/>
  </w:style>
  <w:style w:type="paragraph" w:customStyle="1" w:styleId="596E0166481843E3A42BC38DEC088110">
    <w:name w:val="596E0166481843E3A42BC38DEC088110"/>
    <w:rsid w:val="003303AF"/>
  </w:style>
  <w:style w:type="paragraph" w:customStyle="1" w:styleId="1834803D4B9C432D98C0750E1520080B">
    <w:name w:val="1834803D4B9C432D98C0750E1520080B"/>
    <w:rsid w:val="003303AF"/>
  </w:style>
  <w:style w:type="paragraph" w:customStyle="1" w:styleId="45AFA7EBE620425DA0188D0AE8B50DBD">
    <w:name w:val="45AFA7EBE620425DA0188D0AE8B50DBD"/>
    <w:rsid w:val="003303AF"/>
  </w:style>
  <w:style w:type="paragraph" w:customStyle="1" w:styleId="5C461F06C86D4B1ABB99B0E9EF4B535D">
    <w:name w:val="5C461F06C86D4B1ABB99B0E9EF4B535D"/>
    <w:rsid w:val="003303AF"/>
  </w:style>
  <w:style w:type="paragraph" w:customStyle="1" w:styleId="A0A2703204504AFEBC75D4E99FA918EA">
    <w:name w:val="A0A2703204504AFEBC75D4E99FA918EA"/>
    <w:rsid w:val="003303AF"/>
  </w:style>
  <w:style w:type="paragraph" w:customStyle="1" w:styleId="1BED2D9DB73D441D938D50286ACF9601">
    <w:name w:val="1BED2D9DB73D441D938D50286ACF9601"/>
    <w:rsid w:val="003303AF"/>
  </w:style>
  <w:style w:type="paragraph" w:customStyle="1" w:styleId="F36576D97C5049CBBDFC0D37BC40662B">
    <w:name w:val="F36576D97C5049CBBDFC0D37BC40662B"/>
    <w:rsid w:val="003303AF"/>
  </w:style>
  <w:style w:type="paragraph" w:customStyle="1" w:styleId="E11C8CE1CDB243D4BFE1C137AD527C6A">
    <w:name w:val="E11C8CE1CDB243D4BFE1C137AD527C6A"/>
    <w:rsid w:val="003303AF"/>
  </w:style>
  <w:style w:type="paragraph" w:customStyle="1" w:styleId="9E15AD8D47FB43008F467911A6B91D4C">
    <w:name w:val="9E15AD8D47FB43008F467911A6B91D4C"/>
    <w:rsid w:val="003303AF"/>
  </w:style>
  <w:style w:type="paragraph" w:customStyle="1" w:styleId="EF1F6B8C4EC24EA583A2263548B8C8AC">
    <w:name w:val="EF1F6B8C4EC24EA583A2263548B8C8AC"/>
    <w:rsid w:val="003303AF"/>
  </w:style>
  <w:style w:type="paragraph" w:customStyle="1" w:styleId="F28F234AA9394D05BB912CC2F8810713">
    <w:name w:val="F28F234AA9394D05BB912CC2F8810713"/>
    <w:rsid w:val="003303AF"/>
  </w:style>
  <w:style w:type="paragraph" w:customStyle="1" w:styleId="AAB492EE75264E76A4479D0BCF2FBE00">
    <w:name w:val="AAB492EE75264E76A4479D0BCF2FBE00"/>
    <w:rsid w:val="003303AF"/>
  </w:style>
  <w:style w:type="paragraph" w:customStyle="1" w:styleId="9A3645C3383A4217B45C4EE0C33A92B9">
    <w:name w:val="9A3645C3383A4217B45C4EE0C33A92B9"/>
    <w:rsid w:val="003303AF"/>
  </w:style>
  <w:style w:type="paragraph" w:customStyle="1" w:styleId="9B51AF6DCA7947EC9085AB3597414154">
    <w:name w:val="9B51AF6DCA7947EC9085AB3597414154"/>
    <w:rsid w:val="003303AF"/>
  </w:style>
  <w:style w:type="paragraph" w:customStyle="1" w:styleId="D2F536C035BD4CA6A81F595F3AA9E198">
    <w:name w:val="D2F536C035BD4CA6A81F595F3AA9E198"/>
    <w:rsid w:val="003303AF"/>
  </w:style>
  <w:style w:type="paragraph" w:customStyle="1" w:styleId="57E97A399B674D73AA9218166A67D691">
    <w:name w:val="57E97A399B674D73AA9218166A67D691"/>
    <w:rsid w:val="003303AF"/>
  </w:style>
  <w:style w:type="paragraph" w:customStyle="1" w:styleId="C2F242698A084C7DA27A1520E8FD5CE6">
    <w:name w:val="C2F242698A084C7DA27A1520E8FD5CE6"/>
    <w:rsid w:val="003303AF"/>
  </w:style>
  <w:style w:type="paragraph" w:customStyle="1" w:styleId="2101CF16B13A4415B5D23C787A26F549">
    <w:name w:val="2101CF16B13A4415B5D23C787A26F549"/>
    <w:rsid w:val="003303AF"/>
  </w:style>
  <w:style w:type="paragraph" w:customStyle="1" w:styleId="B15182D405154768A458644E3A7D9102">
    <w:name w:val="B15182D405154768A458644E3A7D9102"/>
    <w:rsid w:val="003303AF"/>
  </w:style>
  <w:style w:type="paragraph" w:customStyle="1" w:styleId="D32ECBC6209D427C9A32B16D1C99C7E3">
    <w:name w:val="D32ECBC6209D427C9A32B16D1C99C7E3"/>
    <w:rsid w:val="003303AF"/>
  </w:style>
  <w:style w:type="paragraph" w:customStyle="1" w:styleId="6C84ACD3A453465ABFAC59A7D3F82140">
    <w:name w:val="6C84ACD3A453465ABFAC59A7D3F82140"/>
    <w:rsid w:val="003303AF"/>
  </w:style>
  <w:style w:type="paragraph" w:customStyle="1" w:styleId="AE3CEBB63E5C4893A049A3C6C170665D">
    <w:name w:val="AE3CEBB63E5C4893A049A3C6C170665D"/>
    <w:rsid w:val="003303AF"/>
  </w:style>
  <w:style w:type="paragraph" w:customStyle="1" w:styleId="C25C063A076C49A6A92C863643858CA9">
    <w:name w:val="C25C063A076C49A6A92C863643858CA9"/>
    <w:rsid w:val="003303AF"/>
  </w:style>
  <w:style w:type="paragraph" w:customStyle="1" w:styleId="AB91906ACDB74036B9A143DD75CAEEA7">
    <w:name w:val="AB91906ACDB74036B9A143DD75CAEEA7"/>
    <w:rsid w:val="003303AF"/>
  </w:style>
  <w:style w:type="paragraph" w:customStyle="1" w:styleId="805D0039AD4C4332A3C28A8147BE008F">
    <w:name w:val="805D0039AD4C4332A3C28A8147BE008F"/>
    <w:rsid w:val="003303AF"/>
  </w:style>
  <w:style w:type="paragraph" w:customStyle="1" w:styleId="D6E8CD59054B49FBB980BA3B21A650F9">
    <w:name w:val="D6E8CD59054B49FBB980BA3B21A650F9"/>
    <w:rsid w:val="003303AF"/>
  </w:style>
  <w:style w:type="paragraph" w:customStyle="1" w:styleId="E8C0B0DA78354FE8896F39059CA755FE">
    <w:name w:val="E8C0B0DA78354FE8896F39059CA755FE"/>
    <w:rsid w:val="003303AF"/>
  </w:style>
  <w:style w:type="paragraph" w:customStyle="1" w:styleId="E8935CD6C21146BA828D9BBC01772387">
    <w:name w:val="E8935CD6C21146BA828D9BBC01772387"/>
    <w:rsid w:val="003303AF"/>
  </w:style>
  <w:style w:type="paragraph" w:customStyle="1" w:styleId="07A83FF268D14E538AC231896A83427F">
    <w:name w:val="07A83FF268D14E538AC231896A83427F"/>
    <w:rsid w:val="003303AF"/>
  </w:style>
  <w:style w:type="paragraph" w:customStyle="1" w:styleId="B0CC142CF5DE4CF68A14F9D7EBDAAE71">
    <w:name w:val="B0CC142CF5DE4CF68A14F9D7EBDAAE71"/>
    <w:rsid w:val="003303AF"/>
  </w:style>
  <w:style w:type="paragraph" w:customStyle="1" w:styleId="9F2496F1F5204DF4AF0AF44EBC624816">
    <w:name w:val="9F2496F1F5204DF4AF0AF44EBC624816"/>
    <w:rsid w:val="003303AF"/>
  </w:style>
  <w:style w:type="paragraph" w:customStyle="1" w:styleId="0794C4A019FF4D378EEB3A50D38F5AF0">
    <w:name w:val="0794C4A019FF4D378EEB3A50D38F5AF0"/>
    <w:rsid w:val="003303AF"/>
  </w:style>
  <w:style w:type="paragraph" w:customStyle="1" w:styleId="D2F3C1050F194136AC511AC78A93F770">
    <w:name w:val="D2F3C1050F194136AC511AC78A93F770"/>
    <w:rsid w:val="003303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{52904A00-ABA9-4EEC-891E-28D2D6055692}tf00546271_win32</Template>
  <TotalTime>0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2020-11-14T23:29:00Z</dcterms:created>
  <dcterms:modified xsi:type="dcterms:W3CDTF">2020-11-14T23:29:00Z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